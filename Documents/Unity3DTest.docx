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51C5C" w14:textId="325DCACE" w:rsidR="00C27DB6" w:rsidRPr="00FC26D0" w:rsidRDefault="00503CCA" w:rsidP="00FC26D0">
      <w:pPr>
        <w:pStyle w:val="Heading1"/>
        <w:jc w:val="left"/>
        <w:rPr>
          <w:szCs w:val="24"/>
        </w:rPr>
      </w:pPr>
      <w:r w:rsidRPr="00FC26D0">
        <w:rPr>
          <w:sz w:val="21"/>
          <w:szCs w:val="24"/>
        </w:rPr>
        <w:t>Recruitment Test</w:t>
      </w:r>
      <w:r w:rsidR="00DB0F35" w:rsidRPr="00FC26D0">
        <w:rPr>
          <w:sz w:val="21"/>
          <w:szCs w:val="24"/>
        </w:rPr>
        <w:t xml:space="preserve"> for Position: </w:t>
      </w:r>
      <w:r w:rsidRPr="00FC26D0">
        <w:rPr>
          <w:sz w:val="21"/>
          <w:szCs w:val="24"/>
        </w:rPr>
        <w:t xml:space="preserve"> </w:t>
      </w:r>
      <w:r w:rsidR="0013108A" w:rsidRPr="00FC26D0">
        <w:rPr>
          <w:sz w:val="21"/>
          <w:szCs w:val="24"/>
        </w:rPr>
        <w:br/>
      </w:r>
      <w:r w:rsidR="00C27DB6" w:rsidRPr="00FC26D0">
        <w:rPr>
          <w:szCs w:val="24"/>
        </w:rPr>
        <w:t>CTO: Unity3D Senior Developer</w:t>
      </w:r>
    </w:p>
    <w:p w14:paraId="03A29102" w14:textId="52EF2871" w:rsidR="00255F7D" w:rsidRPr="002C4EC8" w:rsidRDefault="00906667" w:rsidP="00FC26D0">
      <w:pPr>
        <w:ind w:left="0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The following test has been design</w:t>
      </w:r>
      <w:r w:rsidR="0013108A">
        <w:rPr>
          <w:rFonts w:asciiTheme="majorHAnsi" w:hAnsiTheme="majorHAnsi"/>
          <w:sz w:val="20"/>
          <w:szCs w:val="20"/>
        </w:rPr>
        <w:t>ed</w:t>
      </w:r>
      <w:r w:rsidRPr="002C4EC8">
        <w:rPr>
          <w:rFonts w:asciiTheme="majorHAnsi" w:hAnsiTheme="majorHAnsi"/>
          <w:sz w:val="20"/>
          <w:szCs w:val="20"/>
        </w:rPr>
        <w:t xml:space="preserve"> to measure 5 different components: </w:t>
      </w:r>
    </w:p>
    <w:p w14:paraId="0EA1B081" w14:textId="22A5E4C4" w:rsidR="00255F7D" w:rsidRPr="002C4EC8" w:rsidRDefault="00906667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Advance</w:t>
      </w:r>
      <w:r w:rsidR="0013108A">
        <w:rPr>
          <w:rFonts w:asciiTheme="majorHAnsi" w:hAnsiTheme="majorHAnsi"/>
          <w:sz w:val="20"/>
          <w:szCs w:val="20"/>
        </w:rPr>
        <w:t>d</w:t>
      </w:r>
      <w:r w:rsidRPr="002C4EC8">
        <w:rPr>
          <w:rFonts w:asciiTheme="majorHAnsi" w:hAnsiTheme="majorHAnsi"/>
          <w:sz w:val="20"/>
          <w:szCs w:val="20"/>
        </w:rPr>
        <w:t xml:space="preserve"> software engineering concepts such as object oriented programming, MVVM, </w:t>
      </w:r>
      <w:r w:rsidR="0013108A">
        <w:rPr>
          <w:rFonts w:asciiTheme="majorHAnsi" w:hAnsiTheme="majorHAnsi"/>
          <w:sz w:val="20"/>
          <w:szCs w:val="20"/>
        </w:rPr>
        <w:t>i</w:t>
      </w:r>
      <w:r w:rsidR="0013108A" w:rsidRPr="002C4EC8">
        <w:rPr>
          <w:rFonts w:asciiTheme="majorHAnsi" w:hAnsiTheme="majorHAnsi"/>
          <w:sz w:val="20"/>
          <w:szCs w:val="20"/>
        </w:rPr>
        <w:t>nheritance</w:t>
      </w:r>
      <w:r w:rsidR="0013108A">
        <w:rPr>
          <w:rFonts w:asciiTheme="majorHAnsi" w:hAnsiTheme="majorHAnsi"/>
          <w:sz w:val="20"/>
          <w:szCs w:val="20"/>
        </w:rPr>
        <w:t>, i</w:t>
      </w:r>
      <w:r w:rsidR="0013108A" w:rsidRPr="002C4EC8">
        <w:rPr>
          <w:rFonts w:asciiTheme="majorHAnsi" w:hAnsiTheme="majorHAnsi"/>
          <w:sz w:val="20"/>
          <w:szCs w:val="20"/>
        </w:rPr>
        <w:t>nterfaces</w:t>
      </w:r>
      <w:r w:rsidRPr="002C4EC8">
        <w:rPr>
          <w:rFonts w:asciiTheme="majorHAnsi" w:hAnsiTheme="majorHAnsi"/>
          <w:sz w:val="20"/>
          <w:szCs w:val="20"/>
        </w:rPr>
        <w:t>, encapsulation, generics, delegates</w:t>
      </w:r>
      <w:r w:rsidR="00C130EC" w:rsidRPr="002C4EC8">
        <w:rPr>
          <w:rFonts w:asciiTheme="majorHAnsi" w:hAnsiTheme="majorHAnsi"/>
          <w:sz w:val="20"/>
          <w:szCs w:val="20"/>
        </w:rPr>
        <w:t>, multi-threading</w:t>
      </w:r>
      <w:r w:rsidR="00CE4BF0" w:rsidRPr="002C4EC8">
        <w:rPr>
          <w:rFonts w:asciiTheme="majorHAnsi" w:hAnsiTheme="majorHAnsi"/>
          <w:sz w:val="20"/>
          <w:szCs w:val="20"/>
        </w:rPr>
        <w:t xml:space="preserve">, unit </w:t>
      </w:r>
      <w:r w:rsidR="0013108A">
        <w:rPr>
          <w:rFonts w:asciiTheme="majorHAnsi" w:hAnsiTheme="majorHAnsi"/>
          <w:sz w:val="20"/>
          <w:szCs w:val="20"/>
        </w:rPr>
        <w:t>t</w:t>
      </w:r>
      <w:r w:rsidR="0013108A" w:rsidRPr="002C4EC8">
        <w:rPr>
          <w:rFonts w:asciiTheme="majorHAnsi" w:hAnsiTheme="majorHAnsi"/>
          <w:sz w:val="20"/>
          <w:szCs w:val="20"/>
        </w:rPr>
        <w:t xml:space="preserve">esting </w:t>
      </w:r>
      <w:r w:rsidRPr="002C4EC8">
        <w:rPr>
          <w:rFonts w:asciiTheme="majorHAnsi" w:hAnsiTheme="majorHAnsi"/>
          <w:sz w:val="20"/>
          <w:szCs w:val="20"/>
        </w:rPr>
        <w:t xml:space="preserve">etc.  </w:t>
      </w:r>
    </w:p>
    <w:p w14:paraId="6BFCEFDF" w14:textId="06C5984D" w:rsidR="00255F7D" w:rsidRPr="002C4EC8" w:rsidRDefault="00906667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Attention to details</w:t>
      </w:r>
      <w:r w:rsidR="00290A6E" w:rsidRPr="002C4EC8">
        <w:rPr>
          <w:rFonts w:asciiTheme="majorHAnsi" w:hAnsiTheme="majorHAnsi"/>
          <w:sz w:val="20"/>
          <w:szCs w:val="20"/>
        </w:rPr>
        <w:t xml:space="preserve"> in general</w:t>
      </w:r>
      <w:r w:rsidR="0013108A">
        <w:rPr>
          <w:rFonts w:asciiTheme="majorHAnsi" w:hAnsiTheme="majorHAnsi"/>
          <w:sz w:val="20"/>
          <w:szCs w:val="20"/>
        </w:rPr>
        <w:t xml:space="preserve"> and </w:t>
      </w:r>
      <w:r w:rsidR="00290A6E" w:rsidRPr="002C4EC8">
        <w:rPr>
          <w:rFonts w:asciiTheme="majorHAnsi" w:hAnsiTheme="majorHAnsi"/>
          <w:sz w:val="20"/>
          <w:szCs w:val="20"/>
        </w:rPr>
        <w:t>code</w:t>
      </w:r>
      <w:r w:rsidR="0013108A">
        <w:rPr>
          <w:rFonts w:asciiTheme="majorHAnsi" w:hAnsiTheme="majorHAnsi"/>
          <w:sz w:val="20"/>
          <w:szCs w:val="20"/>
        </w:rPr>
        <w:t xml:space="preserve"> quality</w:t>
      </w:r>
      <w:r w:rsidR="00290A6E" w:rsidRPr="002C4EC8">
        <w:rPr>
          <w:rFonts w:asciiTheme="majorHAnsi" w:hAnsiTheme="majorHAnsi"/>
          <w:sz w:val="20"/>
          <w:szCs w:val="20"/>
        </w:rPr>
        <w:t xml:space="preserve"> (Backend and front-end)</w:t>
      </w:r>
    </w:p>
    <w:p w14:paraId="618B21E4" w14:textId="77777777" w:rsidR="00255F7D" w:rsidRPr="002C4EC8" w:rsidRDefault="00255F7D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C</w:t>
      </w:r>
      <w:r w:rsidR="00906667" w:rsidRPr="002C4EC8">
        <w:rPr>
          <w:rFonts w:asciiTheme="majorHAnsi" w:hAnsiTheme="majorHAnsi"/>
          <w:sz w:val="20"/>
          <w:szCs w:val="20"/>
        </w:rPr>
        <w:t>omprehension and retention of received instructions by email</w:t>
      </w:r>
    </w:p>
    <w:p w14:paraId="31A0069D" w14:textId="77777777" w:rsidR="00255F7D" w:rsidRPr="002C4EC8" w:rsidRDefault="00255F7D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A</w:t>
      </w:r>
      <w:r w:rsidR="00906667" w:rsidRPr="002C4EC8">
        <w:rPr>
          <w:rFonts w:asciiTheme="majorHAnsi" w:hAnsiTheme="majorHAnsi"/>
          <w:sz w:val="20"/>
          <w:szCs w:val="20"/>
        </w:rPr>
        <w:t>bility to learn new concepts</w:t>
      </w:r>
    </w:p>
    <w:p w14:paraId="632A8641" w14:textId="283698DB" w:rsidR="00906667" w:rsidRPr="002C4EC8" w:rsidRDefault="00255F7D" w:rsidP="00FC26D0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Y</w:t>
      </w:r>
      <w:r w:rsidR="00906667" w:rsidRPr="002C4EC8">
        <w:rPr>
          <w:rFonts w:asciiTheme="majorHAnsi" w:hAnsiTheme="majorHAnsi"/>
          <w:sz w:val="20"/>
          <w:szCs w:val="20"/>
        </w:rPr>
        <w:t xml:space="preserve">our management </w:t>
      </w:r>
      <w:r w:rsidR="00290A6E" w:rsidRPr="002C4EC8">
        <w:rPr>
          <w:rFonts w:asciiTheme="majorHAnsi" w:hAnsiTheme="majorHAnsi"/>
          <w:sz w:val="20"/>
          <w:szCs w:val="20"/>
        </w:rPr>
        <w:t>skills showing you are able to take decisions</w:t>
      </w:r>
      <w:r w:rsidR="00232705" w:rsidRPr="002C4EC8">
        <w:rPr>
          <w:rFonts w:asciiTheme="majorHAnsi" w:hAnsiTheme="majorHAnsi"/>
          <w:sz w:val="20"/>
          <w:szCs w:val="20"/>
        </w:rPr>
        <w:t>, ask when needed</w:t>
      </w:r>
      <w:r w:rsidR="00C130EC" w:rsidRPr="002C4EC8">
        <w:rPr>
          <w:rFonts w:asciiTheme="majorHAnsi" w:hAnsiTheme="majorHAnsi"/>
          <w:sz w:val="20"/>
          <w:szCs w:val="20"/>
        </w:rPr>
        <w:t xml:space="preserve"> and plan your daily task</w:t>
      </w:r>
      <w:r w:rsidR="00514F45" w:rsidRPr="002C4EC8">
        <w:rPr>
          <w:rFonts w:asciiTheme="majorHAnsi" w:hAnsiTheme="majorHAnsi"/>
          <w:sz w:val="20"/>
          <w:szCs w:val="20"/>
        </w:rPr>
        <w:t>s</w:t>
      </w:r>
      <w:r w:rsidR="00906667" w:rsidRPr="002C4EC8">
        <w:rPr>
          <w:rFonts w:asciiTheme="majorHAnsi" w:hAnsiTheme="majorHAnsi"/>
          <w:sz w:val="20"/>
          <w:szCs w:val="20"/>
        </w:rPr>
        <w:t xml:space="preserve"> </w:t>
      </w:r>
    </w:p>
    <w:p w14:paraId="0678D143" w14:textId="533A095E" w:rsidR="00DB0F35" w:rsidRDefault="00290A6E" w:rsidP="00FC26D0">
      <w:pPr>
        <w:ind w:left="-288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b/>
          <w:sz w:val="20"/>
          <w:szCs w:val="20"/>
        </w:rPr>
        <w:t>Please read this test completely before you start.</w:t>
      </w:r>
      <w:r w:rsidRPr="002C4EC8">
        <w:rPr>
          <w:rFonts w:asciiTheme="majorHAnsi" w:hAnsiTheme="majorHAnsi"/>
          <w:sz w:val="20"/>
          <w:szCs w:val="20"/>
        </w:rPr>
        <w:t xml:space="preserve"> </w:t>
      </w:r>
      <w:r w:rsidR="0013108A">
        <w:rPr>
          <w:rFonts w:asciiTheme="majorHAnsi" w:hAnsiTheme="majorHAnsi"/>
          <w:sz w:val="20"/>
          <w:szCs w:val="20"/>
        </w:rPr>
        <w:br/>
      </w:r>
      <w:r w:rsidRPr="002C4EC8">
        <w:rPr>
          <w:rFonts w:asciiTheme="majorHAnsi" w:hAnsiTheme="majorHAnsi"/>
          <w:sz w:val="20"/>
          <w:szCs w:val="20"/>
        </w:rPr>
        <w:t xml:space="preserve">Follow all instructions described in the </w:t>
      </w:r>
      <w:r w:rsidR="006E748A">
        <w:rPr>
          <w:rFonts w:asciiTheme="majorHAnsi" w:hAnsiTheme="majorHAnsi"/>
          <w:sz w:val="20"/>
          <w:szCs w:val="20"/>
        </w:rPr>
        <w:t>5</w:t>
      </w:r>
      <w:r w:rsidRPr="002C4EC8">
        <w:rPr>
          <w:rFonts w:asciiTheme="majorHAnsi" w:hAnsiTheme="majorHAnsi"/>
          <w:sz w:val="20"/>
          <w:szCs w:val="20"/>
        </w:rPr>
        <w:t xml:space="preserve"> points below.</w:t>
      </w:r>
      <w:r w:rsidR="00DB0F35">
        <w:rPr>
          <w:rFonts w:asciiTheme="majorHAnsi" w:hAnsiTheme="majorHAnsi"/>
          <w:sz w:val="20"/>
          <w:szCs w:val="20"/>
        </w:rPr>
        <w:t xml:space="preserve"> </w:t>
      </w:r>
    </w:p>
    <w:p w14:paraId="0D388953" w14:textId="6400B275" w:rsidR="00A17EF1" w:rsidRDefault="00290A6E" w:rsidP="00FC26D0">
      <w:pPr>
        <w:ind w:left="-288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t>Good luck!</w:t>
      </w:r>
    </w:p>
    <w:p w14:paraId="74862E64" w14:textId="77777777" w:rsidR="0013108A" w:rsidRPr="002C4EC8" w:rsidRDefault="0013108A" w:rsidP="00FC26D0">
      <w:pPr>
        <w:ind w:left="-288"/>
        <w:rPr>
          <w:rFonts w:asciiTheme="majorHAnsi" w:hAnsiTheme="majorHAnsi"/>
          <w:sz w:val="20"/>
          <w:szCs w:val="20"/>
        </w:rPr>
      </w:pPr>
    </w:p>
    <w:p w14:paraId="4CF8FECE" w14:textId="0EF53677" w:rsidR="00906667" w:rsidRDefault="00E849D0" w:rsidP="00FC26D0">
      <w:pPr>
        <w:pStyle w:val="Heading3"/>
        <w:rPr>
          <w:color w:val="000000" w:themeColor="text1"/>
          <w:sz w:val="20"/>
          <w:szCs w:val="20"/>
        </w:rPr>
      </w:pPr>
      <w:r w:rsidRPr="002C4EC8">
        <w:rPr>
          <w:b/>
          <w:color w:val="000000" w:themeColor="text1"/>
          <w:sz w:val="20"/>
          <w:szCs w:val="20"/>
        </w:rPr>
        <w:t>DISC test:</w:t>
      </w:r>
      <w:r w:rsidRPr="002C4EC8">
        <w:rPr>
          <w:color w:val="000000" w:themeColor="text1"/>
          <w:sz w:val="20"/>
          <w:szCs w:val="20"/>
        </w:rPr>
        <w:t xml:space="preserve"> Please take this </w:t>
      </w:r>
      <w:hyperlink r:id="rId9" w:history="1">
        <w:r w:rsidRPr="002C4EC8">
          <w:rPr>
            <w:rStyle w:val="Hyperlink"/>
            <w:color w:val="000000" w:themeColor="text1"/>
            <w:sz w:val="20"/>
            <w:szCs w:val="20"/>
          </w:rPr>
          <w:t>Personal Strengths Profile test</w:t>
        </w:r>
      </w:hyperlink>
      <w:r w:rsidRPr="002C4EC8">
        <w:rPr>
          <w:color w:val="000000" w:themeColor="text1"/>
          <w:sz w:val="20"/>
          <w:szCs w:val="20"/>
        </w:rPr>
        <w:t xml:space="preserve"> and send your result to </w:t>
      </w:r>
      <w:r w:rsidR="00DB52B3">
        <w:rPr>
          <w:color w:val="000000" w:themeColor="text1"/>
          <w:sz w:val="20"/>
          <w:szCs w:val="20"/>
        </w:rPr>
        <w:t>carolina@liv.it</w:t>
      </w:r>
      <w:hyperlink r:id="rId10" w:history="1"/>
      <w:r w:rsidRPr="002C4EC8">
        <w:rPr>
          <w:color w:val="000000" w:themeColor="text1"/>
          <w:sz w:val="20"/>
          <w:szCs w:val="20"/>
        </w:rPr>
        <w:t xml:space="preserve"> as soon as</w:t>
      </w:r>
      <w:r w:rsidR="00555200" w:rsidRPr="002C4EC8">
        <w:rPr>
          <w:color w:val="000000" w:themeColor="text1"/>
          <w:sz w:val="20"/>
          <w:szCs w:val="20"/>
        </w:rPr>
        <w:t xml:space="preserve"> you</w:t>
      </w:r>
      <w:r w:rsidRPr="002C4EC8">
        <w:rPr>
          <w:color w:val="000000" w:themeColor="text1"/>
          <w:sz w:val="20"/>
          <w:szCs w:val="20"/>
        </w:rPr>
        <w:t xml:space="preserve"> complete it. </w:t>
      </w:r>
      <w:r w:rsidR="00906667" w:rsidRPr="002C4EC8">
        <w:rPr>
          <w:color w:val="000000" w:themeColor="text1"/>
          <w:sz w:val="20"/>
          <w:szCs w:val="20"/>
        </w:rPr>
        <w:t xml:space="preserve">Please type as well your own results </w:t>
      </w:r>
      <w:r w:rsidR="00503CCA" w:rsidRPr="002C4EC8">
        <w:rPr>
          <w:color w:val="000000" w:themeColor="text1"/>
          <w:sz w:val="20"/>
          <w:szCs w:val="20"/>
        </w:rPr>
        <w:t>below</w:t>
      </w:r>
      <w:r w:rsidR="00906667" w:rsidRPr="002C4EC8">
        <w:rPr>
          <w:color w:val="000000" w:themeColor="text1"/>
          <w:sz w:val="20"/>
          <w:szCs w:val="20"/>
        </w:rPr>
        <w:t>.</w:t>
      </w:r>
    </w:p>
    <w:p w14:paraId="5BD4B51F" w14:textId="77777777" w:rsidR="00DB0F35" w:rsidRPr="00DB0F35" w:rsidRDefault="00DB0F35" w:rsidP="0013108A"/>
    <w:tbl>
      <w:tblPr>
        <w:tblStyle w:val="GridTable7ColorfulAccent3"/>
        <w:tblpPr w:leftFromText="180" w:rightFromText="180" w:vertAnchor="text" w:horzAnchor="margin" w:tblpXSpec="center" w:tblpY="82"/>
        <w:tblW w:w="6600" w:type="dxa"/>
        <w:tblLook w:val="04A0" w:firstRow="1" w:lastRow="0" w:firstColumn="1" w:lastColumn="0" w:noHBand="0" w:noVBand="1"/>
      </w:tblPr>
      <w:tblGrid>
        <w:gridCol w:w="3300"/>
        <w:gridCol w:w="3300"/>
      </w:tblGrid>
      <w:tr w:rsidR="00C130EC" w:rsidRPr="002C4EC8" w14:paraId="65B74AC3" w14:textId="77777777" w:rsidTr="00C13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00" w:type="dxa"/>
            <w:noWrap/>
          </w:tcPr>
          <w:p w14:paraId="075413E2" w14:textId="77777777" w:rsidR="00C130EC" w:rsidRPr="002C4EC8" w:rsidRDefault="00CE4BF0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 w:val="0"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 w:val="0"/>
                <w:color w:val="000000"/>
                <w:sz w:val="20"/>
                <w:szCs w:val="20"/>
                <w:lang w:eastAsia="en-US"/>
              </w:rPr>
              <w:t>DISC Values</w:t>
            </w:r>
          </w:p>
        </w:tc>
        <w:tc>
          <w:tcPr>
            <w:tcW w:w="3300" w:type="dxa"/>
          </w:tcPr>
          <w:p w14:paraId="3F8B7FEC" w14:textId="77777777" w:rsidR="00C130EC" w:rsidRPr="002C4EC8" w:rsidRDefault="00C130EC" w:rsidP="00FC26D0">
            <w:pPr>
              <w:spacing w:before="0" w:after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C130EC" w:rsidRPr="002C4EC8" w14:paraId="64C7BDB0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43BC065D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Decisive</w:t>
            </w:r>
          </w:p>
        </w:tc>
        <w:tc>
          <w:tcPr>
            <w:tcW w:w="3300" w:type="dxa"/>
          </w:tcPr>
          <w:p w14:paraId="1F4CEA5D" w14:textId="02C0754F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42</w:t>
            </w:r>
          </w:p>
        </w:tc>
      </w:tr>
      <w:tr w:rsidR="00C130EC" w:rsidRPr="002C4EC8" w14:paraId="5496F002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5DC4E2DA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Interactive</w:t>
            </w:r>
          </w:p>
        </w:tc>
        <w:tc>
          <w:tcPr>
            <w:tcW w:w="3300" w:type="dxa"/>
          </w:tcPr>
          <w:p w14:paraId="653F9DD5" w14:textId="2C60FE70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53</w:t>
            </w:r>
          </w:p>
        </w:tc>
      </w:tr>
      <w:tr w:rsidR="00C130EC" w:rsidRPr="002C4EC8" w14:paraId="35D44E24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3D8271B1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3300" w:type="dxa"/>
          </w:tcPr>
          <w:p w14:paraId="50505B88" w14:textId="200DE502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63</w:t>
            </w:r>
          </w:p>
        </w:tc>
      </w:tr>
      <w:tr w:rsidR="00C130EC" w:rsidRPr="002C4EC8" w14:paraId="0EC13161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2CC69DD6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Cautious</w:t>
            </w:r>
          </w:p>
        </w:tc>
        <w:tc>
          <w:tcPr>
            <w:tcW w:w="3300" w:type="dxa"/>
          </w:tcPr>
          <w:p w14:paraId="5AA1DDA7" w14:textId="501751CC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77</w:t>
            </w:r>
          </w:p>
        </w:tc>
      </w:tr>
      <w:tr w:rsidR="00C130EC" w:rsidRPr="002C4EC8" w14:paraId="30D3806E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24900452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Aesthetics</w:t>
            </w:r>
          </w:p>
        </w:tc>
        <w:tc>
          <w:tcPr>
            <w:tcW w:w="3300" w:type="dxa"/>
          </w:tcPr>
          <w:p w14:paraId="44028C77" w14:textId="29A9D14F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35</w:t>
            </w:r>
          </w:p>
        </w:tc>
      </w:tr>
      <w:tr w:rsidR="00C130EC" w:rsidRPr="002C4EC8" w14:paraId="32768629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3CF2D593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Economic</w:t>
            </w:r>
          </w:p>
        </w:tc>
        <w:tc>
          <w:tcPr>
            <w:tcW w:w="3300" w:type="dxa"/>
          </w:tcPr>
          <w:p w14:paraId="4AF84B88" w14:textId="72CF8123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25</w:t>
            </w:r>
          </w:p>
        </w:tc>
      </w:tr>
      <w:tr w:rsidR="00C130EC" w:rsidRPr="002C4EC8" w14:paraId="2451A713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0805A000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Individualistic</w:t>
            </w:r>
          </w:p>
        </w:tc>
        <w:tc>
          <w:tcPr>
            <w:tcW w:w="3300" w:type="dxa"/>
          </w:tcPr>
          <w:p w14:paraId="5AD7CFF4" w14:textId="1D9A19D2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55</w:t>
            </w:r>
          </w:p>
        </w:tc>
      </w:tr>
      <w:tr w:rsidR="00C130EC" w:rsidRPr="002C4EC8" w14:paraId="05568109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6B8338CD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Political</w:t>
            </w:r>
          </w:p>
        </w:tc>
        <w:tc>
          <w:tcPr>
            <w:tcW w:w="3300" w:type="dxa"/>
          </w:tcPr>
          <w:p w14:paraId="2426F374" w14:textId="3BDD5BBD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73</w:t>
            </w:r>
          </w:p>
        </w:tc>
      </w:tr>
      <w:tr w:rsidR="00C130EC" w:rsidRPr="002C4EC8" w14:paraId="6A52BD3A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62A0EC37" w14:textId="77777777" w:rsidR="00C130EC" w:rsidRPr="00906667" w:rsidRDefault="00255F7D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2C4EC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Altruistic</w:t>
            </w:r>
          </w:p>
        </w:tc>
        <w:tc>
          <w:tcPr>
            <w:tcW w:w="3300" w:type="dxa"/>
          </w:tcPr>
          <w:p w14:paraId="5292F1CA" w14:textId="36154252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45</w:t>
            </w:r>
          </w:p>
        </w:tc>
      </w:tr>
      <w:tr w:rsidR="00C130EC" w:rsidRPr="002C4EC8" w14:paraId="0BFD3EBF" w14:textId="77777777" w:rsidTr="00C130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03325B07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Regulatory</w:t>
            </w:r>
          </w:p>
        </w:tc>
        <w:tc>
          <w:tcPr>
            <w:tcW w:w="3300" w:type="dxa"/>
          </w:tcPr>
          <w:p w14:paraId="3DDABFCF" w14:textId="689E0367" w:rsidR="00C130EC" w:rsidRPr="001C23B1" w:rsidRDefault="001C23B1" w:rsidP="00FC26D0">
            <w:pPr>
              <w:spacing w:before="0" w:after="0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50</w:t>
            </w:r>
          </w:p>
        </w:tc>
      </w:tr>
      <w:tr w:rsidR="00C130EC" w:rsidRPr="002C4EC8" w14:paraId="01488950" w14:textId="77777777" w:rsidTr="00C1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noWrap/>
            <w:hideMark/>
          </w:tcPr>
          <w:p w14:paraId="0D5CE800" w14:textId="77777777" w:rsidR="00C130EC" w:rsidRPr="00906667" w:rsidRDefault="00C130EC" w:rsidP="00FC26D0">
            <w:pPr>
              <w:spacing w:before="0" w:after="0"/>
              <w:ind w:left="0" w:right="0"/>
              <w:jc w:val="lef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906667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US"/>
              </w:rPr>
              <w:t>Theoretical</w:t>
            </w:r>
          </w:p>
        </w:tc>
        <w:tc>
          <w:tcPr>
            <w:tcW w:w="3300" w:type="dxa"/>
          </w:tcPr>
          <w:p w14:paraId="403D0DD5" w14:textId="10F5686D" w:rsidR="00C130EC" w:rsidRPr="001C23B1" w:rsidRDefault="001C23B1" w:rsidP="00FC26D0">
            <w:pPr>
              <w:spacing w:before="0" w:after="0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</w:pPr>
            <w:r w:rsidRPr="001C23B1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  <w:lang w:eastAsia="en-US"/>
              </w:rPr>
              <w:t>70</w:t>
            </w:r>
          </w:p>
        </w:tc>
      </w:tr>
    </w:tbl>
    <w:p w14:paraId="56C868E0" w14:textId="77777777" w:rsidR="00906667" w:rsidRPr="002C4EC8" w:rsidRDefault="00906667" w:rsidP="00FC26D0">
      <w:pPr>
        <w:rPr>
          <w:rFonts w:asciiTheme="majorHAnsi" w:hAnsiTheme="majorHAnsi"/>
          <w:sz w:val="20"/>
          <w:szCs w:val="20"/>
        </w:rPr>
      </w:pPr>
    </w:p>
    <w:p w14:paraId="616C36A9" w14:textId="77777777" w:rsidR="00A17EF1" w:rsidRPr="002C4EC8" w:rsidRDefault="00A17EF1" w:rsidP="00FC26D0">
      <w:pPr>
        <w:rPr>
          <w:rFonts w:asciiTheme="majorHAnsi" w:hAnsiTheme="majorHAnsi"/>
          <w:sz w:val="20"/>
          <w:szCs w:val="20"/>
        </w:rPr>
      </w:pPr>
    </w:p>
    <w:p w14:paraId="0F79DC2C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5100313E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0F6DE647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0627E19A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43068013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6B6C3C68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32564403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327C0606" w14:textId="77777777" w:rsidR="00C130EC" w:rsidRPr="002C4EC8" w:rsidRDefault="00C130EC" w:rsidP="00FC26D0">
      <w:pPr>
        <w:rPr>
          <w:rFonts w:asciiTheme="majorHAnsi" w:hAnsiTheme="majorHAnsi"/>
          <w:sz w:val="20"/>
          <w:szCs w:val="20"/>
        </w:rPr>
      </w:pPr>
    </w:p>
    <w:p w14:paraId="5AFFF356" w14:textId="77777777" w:rsidR="00255F7D" w:rsidRPr="002C4EC8" w:rsidRDefault="00255F7D" w:rsidP="00FC26D0">
      <w:pPr>
        <w:rPr>
          <w:rFonts w:asciiTheme="majorHAnsi" w:hAnsiTheme="majorHAnsi"/>
          <w:sz w:val="20"/>
          <w:szCs w:val="20"/>
        </w:rPr>
      </w:pPr>
    </w:p>
    <w:p w14:paraId="28271E4F" w14:textId="77777777" w:rsidR="00255F7D" w:rsidRPr="002C4EC8" w:rsidRDefault="00255F7D" w:rsidP="00FC26D0">
      <w:pPr>
        <w:rPr>
          <w:rFonts w:asciiTheme="majorHAnsi" w:hAnsiTheme="majorHAnsi"/>
          <w:sz w:val="20"/>
          <w:szCs w:val="20"/>
        </w:rPr>
      </w:pPr>
    </w:p>
    <w:p w14:paraId="7FC27E08" w14:textId="77777777" w:rsidR="00255F7D" w:rsidRPr="002C4EC8" w:rsidRDefault="00255F7D" w:rsidP="00FC26D0">
      <w:pPr>
        <w:rPr>
          <w:rFonts w:asciiTheme="majorHAnsi" w:hAnsiTheme="majorHAnsi"/>
          <w:sz w:val="20"/>
          <w:szCs w:val="20"/>
        </w:rPr>
      </w:pPr>
    </w:p>
    <w:p w14:paraId="0A038079" w14:textId="5192BEE8" w:rsidR="008C1A22" w:rsidRDefault="00C130EC" w:rsidP="0013108A">
      <w:pPr>
        <w:pStyle w:val="Heading3"/>
        <w:rPr>
          <w:color w:val="000000" w:themeColor="text1"/>
          <w:sz w:val="20"/>
          <w:szCs w:val="20"/>
        </w:rPr>
      </w:pPr>
      <w:r w:rsidRPr="002C4EC8">
        <w:rPr>
          <w:b/>
          <w:color w:val="000000" w:themeColor="text1"/>
          <w:sz w:val="20"/>
          <w:szCs w:val="20"/>
        </w:rPr>
        <w:lastRenderedPageBreak/>
        <w:t>Development task:</w:t>
      </w:r>
      <w:r w:rsidRPr="002C4EC8">
        <w:rPr>
          <w:color w:val="000000" w:themeColor="text1"/>
          <w:sz w:val="20"/>
          <w:szCs w:val="20"/>
        </w:rPr>
        <w:t xml:space="preserve">  </w:t>
      </w:r>
      <w:r w:rsidR="00C27DB6" w:rsidRPr="00C27DB6">
        <w:rPr>
          <w:color w:val="000000" w:themeColor="text1"/>
          <w:sz w:val="20"/>
          <w:szCs w:val="20"/>
        </w:rPr>
        <w:t xml:space="preserve">We would like you to develop </w:t>
      </w:r>
      <w:r w:rsidRPr="002C4EC8">
        <w:rPr>
          <w:color w:val="000000" w:themeColor="text1"/>
          <w:sz w:val="20"/>
          <w:szCs w:val="20"/>
        </w:rPr>
        <w:t>a small, clean and very organized</w:t>
      </w:r>
      <w:r w:rsidR="00255F7D" w:rsidRPr="002C4EC8">
        <w:rPr>
          <w:color w:val="000000" w:themeColor="text1"/>
          <w:sz w:val="20"/>
          <w:szCs w:val="20"/>
        </w:rPr>
        <w:t xml:space="preserve"> </w:t>
      </w:r>
      <w:r w:rsidR="00C27DB6" w:rsidRPr="00C27DB6">
        <w:rPr>
          <w:color w:val="000000" w:themeColor="text1"/>
          <w:sz w:val="20"/>
          <w:szCs w:val="20"/>
        </w:rPr>
        <w:t>Point n’ C</w:t>
      </w:r>
      <w:r w:rsidR="00C27DB6">
        <w:rPr>
          <w:color w:val="000000" w:themeColor="text1"/>
          <w:sz w:val="20"/>
          <w:szCs w:val="20"/>
        </w:rPr>
        <w:t xml:space="preserve">lick Game with Unity3D using </w:t>
      </w:r>
      <w:r w:rsidR="0013108A">
        <w:rPr>
          <w:color w:val="000000" w:themeColor="text1"/>
          <w:sz w:val="20"/>
          <w:szCs w:val="20"/>
        </w:rPr>
        <w:t>C</w:t>
      </w:r>
      <w:r w:rsidR="00C27DB6">
        <w:rPr>
          <w:color w:val="000000" w:themeColor="text1"/>
          <w:sz w:val="20"/>
          <w:szCs w:val="20"/>
        </w:rPr>
        <w:t>#</w:t>
      </w:r>
      <w:r w:rsidR="00255F7D" w:rsidRPr="00C27DB6">
        <w:rPr>
          <w:color w:val="000000" w:themeColor="text1"/>
          <w:sz w:val="20"/>
          <w:szCs w:val="20"/>
        </w:rPr>
        <w:t>.</w:t>
      </w:r>
      <w:r w:rsidR="004B6E94" w:rsidRPr="002C4EC8">
        <w:rPr>
          <w:color w:val="000000" w:themeColor="text1"/>
          <w:sz w:val="20"/>
          <w:szCs w:val="20"/>
        </w:rPr>
        <w:t xml:space="preserve"> </w:t>
      </w:r>
      <w:r w:rsidR="00555200" w:rsidRPr="002C4EC8">
        <w:rPr>
          <w:color w:val="000000" w:themeColor="text1"/>
          <w:sz w:val="20"/>
          <w:szCs w:val="20"/>
        </w:rPr>
        <w:t>Keep it simple</w:t>
      </w:r>
      <w:r w:rsidR="00FA08DC">
        <w:rPr>
          <w:color w:val="000000" w:themeColor="text1"/>
          <w:sz w:val="20"/>
          <w:szCs w:val="20"/>
        </w:rPr>
        <w:t xml:space="preserve"> and short</w:t>
      </w:r>
      <w:r w:rsidR="00246D29">
        <w:rPr>
          <w:color w:val="000000" w:themeColor="text1"/>
          <w:sz w:val="20"/>
          <w:szCs w:val="20"/>
        </w:rPr>
        <w:t>, but show your strengths</w:t>
      </w:r>
      <w:r w:rsidR="00C27DB6">
        <w:rPr>
          <w:color w:val="000000" w:themeColor="text1"/>
          <w:sz w:val="20"/>
          <w:szCs w:val="20"/>
        </w:rPr>
        <w:t xml:space="preserve">. </w:t>
      </w:r>
    </w:p>
    <w:p w14:paraId="77B15C5F" w14:textId="35C554AB" w:rsidR="008C1A22" w:rsidRPr="008C1A22" w:rsidRDefault="00C27DB6">
      <w:pPr>
        <w:pStyle w:val="Heading3"/>
        <w:numPr>
          <w:ilvl w:val="0"/>
          <w:numId w:val="0"/>
        </w:numPr>
        <w:ind w:left="72"/>
        <w:rPr>
          <w:color w:val="000000" w:themeColor="text1"/>
          <w:sz w:val="20"/>
          <w:szCs w:val="20"/>
        </w:rPr>
      </w:pPr>
      <w:r w:rsidRPr="00C27DB6">
        <w:rPr>
          <w:color w:val="000000" w:themeColor="text1"/>
          <w:sz w:val="20"/>
          <w:szCs w:val="20"/>
        </w:rPr>
        <w:t>The game need</w:t>
      </w:r>
      <w:r w:rsidR="0013108A">
        <w:rPr>
          <w:color w:val="000000" w:themeColor="text1"/>
          <w:sz w:val="20"/>
          <w:szCs w:val="20"/>
        </w:rPr>
        <w:t>s</w:t>
      </w:r>
      <w:r w:rsidRPr="00C27DB6">
        <w:rPr>
          <w:color w:val="000000" w:themeColor="text1"/>
          <w:sz w:val="20"/>
          <w:szCs w:val="20"/>
        </w:rPr>
        <w:t xml:space="preserve"> to have these features:</w:t>
      </w:r>
    </w:p>
    <w:p w14:paraId="13E60636" w14:textId="4218791C" w:rsidR="00C27DB6" w:rsidRPr="00C27DB6" w:rsidRDefault="00C27DB6">
      <w:pPr>
        <w:pStyle w:val="ListParagraph"/>
        <w:numPr>
          <w:ilvl w:val="1"/>
          <w:numId w:val="1"/>
        </w:numPr>
        <w:spacing w:before="120" w:after="24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Inventory System</w:t>
      </w:r>
    </w:p>
    <w:p w14:paraId="7A89036E" w14:textId="4A09B03D" w:rsidR="00C27DB6" w:rsidRPr="00C27DB6" w:rsidRDefault="00C27DB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Save and Load</w:t>
      </w:r>
    </w:p>
    <w:p w14:paraId="75558D8A" w14:textId="22A9EB96" w:rsidR="00C27DB6" w:rsidRPr="00C27DB6" w:rsidRDefault="008C1A22">
      <w:pPr>
        <w:ind w:left="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The game </w:t>
      </w:r>
      <w:r w:rsid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needs </w:t>
      </w:r>
      <w:r w:rsidR="00555FC8"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to</w:t>
      </w:r>
      <w:r w:rsidR="00C27DB6"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follow these requirements:</w:t>
      </w:r>
    </w:p>
    <w:p w14:paraId="6E23EDA0" w14:textId="1AE00539" w:rsidR="00C27DB6" w:rsidRPr="00C27DB6" w:rsidRDefault="00C27DB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MVVM </w:t>
      </w:r>
      <w:r w:rsidR="00595FE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or MVC </w:t>
      </w: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architecture</w:t>
      </w:r>
    </w:p>
    <w:p w14:paraId="7360151F" w14:textId="4DF352F8" w:rsidR="00C27DB6" w:rsidRDefault="00C27DB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C27DB6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Scalable Level design using XML as model</w:t>
      </w:r>
    </w:p>
    <w:p w14:paraId="2692E7B2" w14:textId="77777777" w:rsidR="00C27DB6" w:rsidRDefault="00C27DB6">
      <w:pPr>
        <w:pStyle w:val="ListParagraph"/>
        <w:ind w:left="1152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</w:p>
    <w:p w14:paraId="6CCF4F09" w14:textId="21B51ED2" w:rsidR="00C27DB6" w:rsidRPr="00555FC8" w:rsidRDefault="00C27DB6">
      <w:p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8C1A22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Provide below a brief and clear explanation (max 200 words) of how you solved this task, you can reference your code comments, the architecture, components and sources you used etc.</w:t>
      </w:r>
    </w:p>
    <w:p w14:paraId="329EF62C" w14:textId="77777777" w:rsidR="00C27DB6" w:rsidRPr="00C27DB6" w:rsidRDefault="00C27DB6">
      <w:pPr>
        <w:ind w:left="0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</w:p>
    <w:p w14:paraId="5394E4FA" w14:textId="7E8F74E8" w:rsidR="00C407E8" w:rsidRPr="00717612" w:rsidRDefault="00C407E8" w:rsidP="00FC26D0">
      <w:pPr>
        <w:rPr>
          <w:rFonts w:asciiTheme="majorHAnsi" w:hAnsiTheme="majorHAnsi"/>
          <w:b/>
          <w:sz w:val="32"/>
          <w:szCs w:val="32"/>
        </w:rPr>
      </w:pPr>
      <w:r w:rsidRPr="00717612">
        <w:rPr>
          <w:rFonts w:asciiTheme="majorHAnsi" w:hAnsiTheme="majorHAnsi"/>
          <w:b/>
          <w:sz w:val="32"/>
          <w:szCs w:val="32"/>
        </w:rPr>
        <w:t>I wanted to display a wide range of programming methodologies</w:t>
      </w:r>
      <w:r w:rsidR="00AE7BB5">
        <w:rPr>
          <w:rFonts w:asciiTheme="majorHAnsi" w:hAnsiTheme="majorHAnsi"/>
          <w:b/>
          <w:sz w:val="32"/>
          <w:szCs w:val="32"/>
        </w:rPr>
        <w:t>, tool development</w:t>
      </w:r>
      <w:r w:rsidRPr="00717612">
        <w:rPr>
          <w:rFonts w:asciiTheme="majorHAnsi" w:hAnsiTheme="majorHAnsi"/>
          <w:b/>
          <w:sz w:val="32"/>
          <w:szCs w:val="32"/>
        </w:rPr>
        <w:t xml:space="preserve"> and steps I </w:t>
      </w:r>
      <w:r w:rsidR="00AE7BB5">
        <w:rPr>
          <w:rFonts w:asciiTheme="majorHAnsi" w:hAnsiTheme="majorHAnsi"/>
          <w:b/>
          <w:sz w:val="32"/>
          <w:szCs w:val="32"/>
        </w:rPr>
        <w:t>learned</w:t>
      </w:r>
      <w:r w:rsidRPr="00717612">
        <w:rPr>
          <w:rFonts w:asciiTheme="majorHAnsi" w:hAnsiTheme="majorHAnsi"/>
          <w:b/>
          <w:sz w:val="32"/>
          <w:szCs w:val="32"/>
        </w:rPr>
        <w:t xml:space="preserve"> while developing applications. </w:t>
      </w:r>
      <w:r w:rsidR="003F70BC" w:rsidRPr="00717612">
        <w:rPr>
          <w:rFonts w:asciiTheme="majorHAnsi" w:hAnsiTheme="majorHAnsi"/>
          <w:b/>
          <w:sz w:val="32"/>
          <w:szCs w:val="32"/>
        </w:rPr>
        <w:t xml:space="preserve"> I have written a Game Design document to help me in the process of developing the game.</w:t>
      </w:r>
    </w:p>
    <w:p w14:paraId="2F52333A" w14:textId="449906AA" w:rsidR="00A17EF1" w:rsidRPr="00717612" w:rsidRDefault="00DF6CD9" w:rsidP="00FC26D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All </w:t>
      </w:r>
      <w:r w:rsidR="00C407E8" w:rsidRPr="00717612">
        <w:rPr>
          <w:rFonts w:asciiTheme="majorHAnsi" w:hAnsiTheme="majorHAnsi"/>
          <w:b/>
          <w:sz w:val="32"/>
          <w:szCs w:val="32"/>
        </w:rPr>
        <w:t>required features and requirements</w:t>
      </w:r>
      <w:r>
        <w:rPr>
          <w:rFonts w:asciiTheme="majorHAnsi" w:hAnsiTheme="majorHAnsi"/>
          <w:b/>
          <w:sz w:val="32"/>
          <w:szCs w:val="32"/>
        </w:rPr>
        <w:t xml:space="preserve"> are implemented</w:t>
      </w:r>
      <w:r w:rsidR="00C407E8" w:rsidRPr="00717612">
        <w:rPr>
          <w:rFonts w:asciiTheme="majorHAnsi" w:hAnsiTheme="majorHAnsi"/>
          <w:b/>
          <w:sz w:val="32"/>
          <w:szCs w:val="32"/>
        </w:rPr>
        <w:t xml:space="preserve"> in addition to build a Maya Level Exporter that can export all level information in XML so it can be read by the </w:t>
      </w:r>
      <w:r w:rsidR="00230F34">
        <w:rPr>
          <w:rFonts w:asciiTheme="majorHAnsi" w:hAnsiTheme="majorHAnsi"/>
          <w:b/>
          <w:sz w:val="32"/>
          <w:szCs w:val="32"/>
        </w:rPr>
        <w:t>game</w:t>
      </w:r>
      <w:r w:rsidR="00C407E8" w:rsidRPr="00717612">
        <w:rPr>
          <w:rFonts w:asciiTheme="majorHAnsi" w:hAnsiTheme="majorHAnsi"/>
          <w:b/>
          <w:sz w:val="32"/>
          <w:szCs w:val="32"/>
        </w:rPr>
        <w:t xml:space="preserve"> and loaded on the fly inside Unity.</w:t>
      </w:r>
    </w:p>
    <w:p w14:paraId="412921E9" w14:textId="589BDD31" w:rsidR="00EA500F" w:rsidRDefault="00C407E8" w:rsidP="00DF6CD9">
      <w:pPr>
        <w:rPr>
          <w:rFonts w:asciiTheme="majorHAnsi" w:hAnsiTheme="majorHAnsi"/>
          <w:b/>
          <w:sz w:val="32"/>
          <w:szCs w:val="32"/>
        </w:rPr>
      </w:pPr>
      <w:r w:rsidRPr="00717612">
        <w:rPr>
          <w:rFonts w:asciiTheme="majorHAnsi" w:hAnsiTheme="majorHAnsi"/>
          <w:b/>
          <w:sz w:val="32"/>
          <w:szCs w:val="32"/>
        </w:rPr>
        <w:t xml:space="preserve">The code structure allows for </w:t>
      </w:r>
      <w:r w:rsidR="00EA500F" w:rsidRPr="00717612">
        <w:rPr>
          <w:rFonts w:asciiTheme="majorHAnsi" w:hAnsiTheme="majorHAnsi"/>
          <w:b/>
          <w:sz w:val="32"/>
          <w:szCs w:val="32"/>
        </w:rPr>
        <w:t>reuse and extensibility of the game.</w:t>
      </w:r>
      <w:r w:rsidR="00DF6CD9">
        <w:rPr>
          <w:rFonts w:asciiTheme="majorHAnsi" w:hAnsiTheme="majorHAnsi"/>
          <w:b/>
          <w:sz w:val="32"/>
          <w:szCs w:val="32"/>
        </w:rPr>
        <w:t xml:space="preserve"> </w:t>
      </w:r>
      <w:r w:rsidR="00EA500F" w:rsidRPr="00717612">
        <w:rPr>
          <w:rFonts w:asciiTheme="majorHAnsi" w:hAnsiTheme="majorHAnsi"/>
          <w:b/>
          <w:sz w:val="32"/>
          <w:szCs w:val="32"/>
        </w:rPr>
        <w:t xml:space="preserve">No external code was used to </w:t>
      </w:r>
      <w:r w:rsidR="003F70BC" w:rsidRPr="00717612">
        <w:rPr>
          <w:rFonts w:asciiTheme="majorHAnsi" w:hAnsiTheme="majorHAnsi"/>
          <w:b/>
          <w:sz w:val="32"/>
          <w:szCs w:val="32"/>
        </w:rPr>
        <w:t>demonstrate coding capabilities withou</w:t>
      </w:r>
      <w:r w:rsidR="00AE7BB5">
        <w:rPr>
          <w:rFonts w:asciiTheme="majorHAnsi" w:hAnsiTheme="majorHAnsi"/>
          <w:b/>
          <w:sz w:val="32"/>
          <w:szCs w:val="32"/>
        </w:rPr>
        <w:t xml:space="preserve">t the use of external libraries and every </w:t>
      </w:r>
      <w:r w:rsidR="00D43431">
        <w:rPr>
          <w:rFonts w:asciiTheme="majorHAnsi" w:hAnsiTheme="majorHAnsi"/>
          <w:b/>
          <w:sz w:val="32"/>
          <w:szCs w:val="32"/>
        </w:rPr>
        <w:t>code line</w:t>
      </w:r>
      <w:r w:rsidR="00AE7BB5">
        <w:rPr>
          <w:rFonts w:asciiTheme="majorHAnsi" w:hAnsiTheme="majorHAnsi"/>
          <w:b/>
          <w:sz w:val="32"/>
          <w:szCs w:val="32"/>
        </w:rPr>
        <w:t xml:space="preserve"> was created during my deadline.</w:t>
      </w:r>
      <w:bookmarkStart w:id="0" w:name="_GoBack"/>
      <w:bookmarkEnd w:id="0"/>
    </w:p>
    <w:p w14:paraId="558305D0" w14:textId="77777777" w:rsidR="00230F34" w:rsidRPr="00717612" w:rsidRDefault="00230F34" w:rsidP="00FC26D0">
      <w:pPr>
        <w:rPr>
          <w:rFonts w:asciiTheme="majorHAnsi" w:hAnsiTheme="majorHAnsi"/>
          <w:b/>
          <w:sz w:val="32"/>
          <w:szCs w:val="32"/>
        </w:rPr>
      </w:pPr>
    </w:p>
    <w:p w14:paraId="6206B4AB" w14:textId="77777777" w:rsidR="00EA500F" w:rsidRPr="00C407E8" w:rsidRDefault="00EA500F" w:rsidP="00FC26D0">
      <w:pPr>
        <w:rPr>
          <w:rFonts w:asciiTheme="majorHAnsi" w:hAnsiTheme="majorHAnsi"/>
          <w:b/>
          <w:sz w:val="20"/>
          <w:szCs w:val="20"/>
        </w:rPr>
      </w:pPr>
    </w:p>
    <w:p w14:paraId="7F840CD0" w14:textId="77777777" w:rsidR="00514F45" w:rsidRPr="002C4EC8" w:rsidRDefault="00514F45" w:rsidP="0013108A">
      <w:pPr>
        <w:spacing w:before="0" w:after="200"/>
        <w:ind w:left="0" w:right="0"/>
        <w:rPr>
          <w:rFonts w:asciiTheme="majorHAnsi" w:hAnsiTheme="majorHAnsi"/>
          <w:sz w:val="20"/>
          <w:szCs w:val="20"/>
        </w:rPr>
      </w:pPr>
      <w:r w:rsidRPr="002C4EC8">
        <w:rPr>
          <w:rFonts w:asciiTheme="majorHAnsi" w:hAnsiTheme="majorHAnsi"/>
          <w:sz w:val="20"/>
          <w:szCs w:val="20"/>
        </w:rPr>
        <w:br w:type="page"/>
      </w:r>
    </w:p>
    <w:p w14:paraId="07EC721D" w14:textId="5A9DFAD9" w:rsidR="004E4D07" w:rsidRPr="002C4EC8" w:rsidRDefault="00457D25" w:rsidP="00FC26D0">
      <w:pPr>
        <w:pStyle w:val="Heading3"/>
        <w:rPr>
          <w:sz w:val="20"/>
          <w:szCs w:val="20"/>
        </w:rPr>
      </w:pPr>
      <w:r w:rsidRPr="002C4EC8">
        <w:rPr>
          <w:sz w:val="20"/>
          <w:szCs w:val="20"/>
        </w:rPr>
        <w:lastRenderedPageBreak/>
        <w:t xml:space="preserve"> </w:t>
      </w:r>
      <w:r w:rsidR="004E4D07" w:rsidRPr="002C4EC8">
        <w:rPr>
          <w:b/>
          <w:color w:val="1F4E79" w:themeColor="accent1" w:themeShade="80"/>
          <w:sz w:val="20"/>
          <w:szCs w:val="20"/>
        </w:rPr>
        <w:t>Bonus Task:</w:t>
      </w:r>
      <w:r w:rsidR="004E4D07" w:rsidRPr="002C4EC8">
        <w:rPr>
          <w:color w:val="1F4E79" w:themeColor="accent1" w:themeShade="80"/>
          <w:sz w:val="20"/>
          <w:szCs w:val="20"/>
        </w:rPr>
        <w:t xml:space="preserve"> </w:t>
      </w:r>
      <w:r w:rsidR="004E4D07" w:rsidRPr="002C4EC8">
        <w:rPr>
          <w:color w:val="000000" w:themeColor="text1"/>
          <w:sz w:val="20"/>
          <w:szCs w:val="20"/>
        </w:rPr>
        <w:t xml:space="preserve">If you have more time </w:t>
      </w:r>
      <w:r w:rsidR="00555200" w:rsidRPr="002C4EC8">
        <w:rPr>
          <w:color w:val="000000" w:themeColor="text1"/>
          <w:sz w:val="20"/>
          <w:szCs w:val="20"/>
        </w:rPr>
        <w:t xml:space="preserve">before the deadline, </w:t>
      </w:r>
      <w:r w:rsidR="004E4D07" w:rsidRPr="002C4EC8">
        <w:rPr>
          <w:color w:val="000000" w:themeColor="text1"/>
          <w:sz w:val="20"/>
          <w:szCs w:val="20"/>
        </w:rPr>
        <w:t>complete as many as possible of the following</w:t>
      </w:r>
      <w:r w:rsidR="00555FC8">
        <w:rPr>
          <w:color w:val="000000" w:themeColor="text1"/>
          <w:sz w:val="20"/>
          <w:szCs w:val="20"/>
        </w:rPr>
        <w:t xml:space="preserve"> 3</w:t>
      </w:r>
      <w:r w:rsidR="00555200" w:rsidRPr="002C4EC8">
        <w:rPr>
          <w:color w:val="000000" w:themeColor="text1"/>
          <w:sz w:val="20"/>
          <w:szCs w:val="20"/>
        </w:rPr>
        <w:t xml:space="preserve"> small</w:t>
      </w:r>
      <w:r w:rsidR="004E4D07" w:rsidRPr="002C4EC8">
        <w:rPr>
          <w:color w:val="000000" w:themeColor="text1"/>
          <w:sz w:val="20"/>
          <w:szCs w:val="20"/>
        </w:rPr>
        <w:t xml:space="preserve"> tasks: </w:t>
      </w:r>
    </w:p>
    <w:p w14:paraId="508B0F1A" w14:textId="00CB9142" w:rsidR="00AA5B3F" w:rsidRDefault="00AA5B3F" w:rsidP="0013108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</w:pP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A unit test method using NUnit as a unit-testing framework.</w:t>
      </w:r>
    </w:p>
    <w:p w14:paraId="79AD2E32" w14:textId="1D575960" w:rsidR="00555FC8" w:rsidRPr="002C4EC8" w:rsidRDefault="00555FC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</w:pPr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 xml:space="preserve">Make your application </w:t>
      </w:r>
      <w:r w:rsidR="00C10F27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able to run</w:t>
      </w:r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 xml:space="preserve"> in </w:t>
      </w:r>
      <w:proofErr w:type="spellStart"/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webplayer</w:t>
      </w:r>
      <w:proofErr w:type="spellEnd"/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 xml:space="preserve"> and </w:t>
      </w:r>
      <w:r w:rsidR="0013108A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A</w:t>
      </w:r>
      <w:r w:rsidR="0013108A"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ndroid</w:t>
      </w:r>
      <w:r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/</w:t>
      </w:r>
      <w:proofErr w:type="spellStart"/>
      <w:r w:rsidR="0013108A" w:rsidRPr="00555FC8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iO</w:t>
      </w:r>
      <w:r w:rsidR="0013108A">
        <w:rPr>
          <w:rFonts w:asciiTheme="majorHAnsi" w:eastAsiaTheme="majorEastAsia" w:hAnsiTheme="majorHAnsi" w:cstheme="majorBidi"/>
          <w:color w:val="000000" w:themeColor="text1"/>
          <w:sz w:val="20"/>
          <w:szCs w:val="20"/>
          <w:lang w:eastAsia="ja-JP"/>
        </w:rPr>
        <w:t>S</w:t>
      </w:r>
      <w:proofErr w:type="spellEnd"/>
    </w:p>
    <w:sdt>
      <w:sdtPr>
        <w:rPr>
          <w:sz w:val="20"/>
          <w:szCs w:val="20"/>
        </w:rPr>
        <w:id w:val="684330967"/>
        <w:placeholder>
          <w:docPart w:val="91277FA4DF7C4B60AEF461048C04CC88"/>
        </w:placeholder>
        <w:temporary/>
        <w:showingPlcHdr/>
      </w:sdtPr>
      <w:sdtEndPr/>
      <w:sdtContent>
        <w:p w14:paraId="01CF4B9D" w14:textId="77777777" w:rsidR="00AA5B3F" w:rsidRPr="002C4EC8" w:rsidRDefault="00AA5B3F" w:rsidP="00FC26D0">
          <w:pPr>
            <w:rPr>
              <w:rFonts w:asciiTheme="majorHAnsi" w:hAnsiTheme="majorHAnsi"/>
              <w:sz w:val="20"/>
              <w:szCs w:val="20"/>
            </w:rPr>
          </w:pPr>
          <w:r w:rsidRPr="002C4EC8">
            <w:rPr>
              <w:rFonts w:asciiTheme="majorHAnsi" w:hAnsiTheme="majorHAnsi"/>
              <w:sz w:val="20"/>
              <w:szCs w:val="20"/>
            </w:rPr>
            <w:t>[Click to type your response]</w:t>
          </w:r>
        </w:p>
      </w:sdtContent>
    </w:sdt>
    <w:p w14:paraId="0894807C" w14:textId="63FACBF1" w:rsidR="00835E9F" w:rsidRPr="002C4EC8" w:rsidRDefault="00AA5B3F" w:rsidP="00FC26D0">
      <w:pPr>
        <w:pStyle w:val="Heading3"/>
        <w:rPr>
          <w:color w:val="auto"/>
          <w:sz w:val="20"/>
          <w:szCs w:val="20"/>
        </w:rPr>
      </w:pPr>
      <w:r w:rsidRPr="002C4EC8">
        <w:rPr>
          <w:b/>
          <w:color w:val="auto"/>
          <w:sz w:val="20"/>
          <w:szCs w:val="20"/>
        </w:rPr>
        <w:t>Delivery:</w:t>
      </w:r>
      <w:r w:rsidRPr="002C4EC8">
        <w:rPr>
          <w:color w:val="auto"/>
          <w:sz w:val="20"/>
          <w:szCs w:val="20"/>
        </w:rPr>
        <w:t xml:space="preserve"> </w:t>
      </w:r>
      <w:r w:rsidR="00835E9F" w:rsidRPr="002C4EC8">
        <w:rPr>
          <w:color w:val="auto"/>
          <w:sz w:val="20"/>
          <w:szCs w:val="20"/>
        </w:rPr>
        <w:t xml:space="preserve">Please upload your client application to a </w:t>
      </w:r>
      <w:proofErr w:type="spellStart"/>
      <w:r w:rsidR="00595FE8" w:rsidRPr="002C4EC8">
        <w:rPr>
          <w:color w:val="auto"/>
          <w:sz w:val="20"/>
          <w:szCs w:val="20"/>
        </w:rPr>
        <w:t>Git</w:t>
      </w:r>
      <w:r w:rsidR="00595FE8">
        <w:rPr>
          <w:color w:val="auto"/>
          <w:sz w:val="20"/>
          <w:szCs w:val="20"/>
        </w:rPr>
        <w:t>H</w:t>
      </w:r>
      <w:r w:rsidR="00595FE8" w:rsidRPr="002C4EC8">
        <w:rPr>
          <w:color w:val="auto"/>
          <w:sz w:val="20"/>
          <w:szCs w:val="20"/>
        </w:rPr>
        <w:t>ub</w:t>
      </w:r>
      <w:proofErr w:type="spellEnd"/>
      <w:r w:rsidR="00595FE8" w:rsidRPr="002C4EC8">
        <w:rPr>
          <w:color w:val="auto"/>
          <w:sz w:val="20"/>
          <w:szCs w:val="20"/>
        </w:rPr>
        <w:t xml:space="preserve"> </w:t>
      </w:r>
      <w:r w:rsidR="00835E9F" w:rsidRPr="002C4EC8">
        <w:rPr>
          <w:color w:val="auto"/>
          <w:sz w:val="20"/>
          <w:szCs w:val="20"/>
        </w:rPr>
        <w:t>repository. Provide an easy way to follow the commits tree by creating clear commit messages. Make sure the application compiles and includes all references and external modules.</w:t>
      </w:r>
      <w:r w:rsidR="0013108A">
        <w:rPr>
          <w:color w:val="auto"/>
          <w:sz w:val="20"/>
          <w:szCs w:val="20"/>
        </w:rPr>
        <w:t xml:space="preserve"> </w:t>
      </w:r>
    </w:p>
    <w:p w14:paraId="4411BC3D" w14:textId="6AB29C40" w:rsidR="00835E9F" w:rsidRPr="002C4EC8" w:rsidRDefault="00835E9F" w:rsidP="0013108A">
      <w:p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T</w:t>
      </w:r>
      <w:r w:rsidR="00BE2FC5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he result should be sen</w:t>
      </w:r>
      <w:r w:rsidR="0013108A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t</w:t>
      </w:r>
      <w:r w:rsidR="00BE2FC5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3 days after you started </w:t>
      </w: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at midnight</w:t>
      </w:r>
      <w:r w:rsidR="00246D29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(</w:t>
      </w:r>
      <w:r w:rsidR="005E4FEF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homeland time</w:t>
      </w:r>
      <w:r w:rsidR="00D65164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zone</w:t>
      </w:r>
      <w:r w:rsidR="00246D29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)</w:t>
      </w: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by email. The email should include this word document saved as pdf</w:t>
      </w:r>
      <w:r w:rsidR="00AA45FC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with your responses and the </w:t>
      </w:r>
      <w:proofErr w:type="spellStart"/>
      <w:r w:rsidR="00595FE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G</w:t>
      </w:r>
      <w:r w:rsidR="00595FE8"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it</w:t>
      </w:r>
      <w:r w:rsidR="00595FE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H</w:t>
      </w:r>
      <w:r w:rsidR="00595FE8"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ub</w:t>
      </w:r>
      <w:proofErr w:type="spellEnd"/>
      <w:r w:rsidR="00595FE8"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 xml:space="preserve"> </w:t>
      </w:r>
      <w:r w:rsidRPr="002C4EC8"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t>repository link of your result.</w:t>
      </w:r>
    </w:p>
    <w:p w14:paraId="776F3A8D" w14:textId="77777777" w:rsidR="00835E9F" w:rsidRPr="002C4EC8" w:rsidRDefault="00835E9F">
      <w:pPr>
        <w:rPr>
          <w:rFonts w:asciiTheme="majorHAnsi" w:eastAsiaTheme="majorEastAsia" w:hAnsiTheme="majorHAnsi" w:cstheme="majorBidi"/>
          <w:color w:val="1F4D78" w:themeColor="accent1" w:themeShade="7F"/>
          <w:sz w:val="20"/>
          <w:szCs w:val="20"/>
        </w:rPr>
      </w:pPr>
    </w:p>
    <w:p w14:paraId="0126324E" w14:textId="152CE315" w:rsidR="00835E9F" w:rsidRPr="002C4EC8" w:rsidRDefault="00835E9F" w:rsidP="0013108A">
      <w:pPr>
        <w:pStyle w:val="Heading3"/>
      </w:pPr>
      <w:r w:rsidRPr="002C4EC8">
        <w:rPr>
          <w:b/>
        </w:rPr>
        <w:t xml:space="preserve"> </w:t>
      </w:r>
      <w:r w:rsidRPr="00C10F27">
        <w:rPr>
          <w:b/>
          <w:color w:val="auto"/>
        </w:rPr>
        <w:t>Questions</w:t>
      </w:r>
      <w:r w:rsidRPr="002C4EC8">
        <w:rPr>
          <w:b/>
        </w:rPr>
        <w:t>:</w:t>
      </w:r>
      <w:r w:rsidR="00DB0F35">
        <w:rPr>
          <w:b/>
        </w:rPr>
        <w:t xml:space="preserve"> </w:t>
      </w:r>
      <w:r w:rsidR="00DB0F35" w:rsidRPr="00C10F27">
        <w:rPr>
          <w:color w:val="auto"/>
          <w:sz w:val="20"/>
          <w:szCs w:val="20"/>
        </w:rPr>
        <w:t>When working independently</w:t>
      </w:r>
      <w:r w:rsidR="00246D29" w:rsidRPr="00C10F27">
        <w:rPr>
          <w:color w:val="auto"/>
          <w:sz w:val="20"/>
          <w:szCs w:val="20"/>
        </w:rPr>
        <w:t>, it</w:t>
      </w:r>
      <w:r w:rsidR="00DB0F35" w:rsidRPr="00C10F27">
        <w:rPr>
          <w:color w:val="auto"/>
          <w:sz w:val="20"/>
          <w:szCs w:val="20"/>
        </w:rPr>
        <w:t xml:space="preserve"> is good to ask things </w:t>
      </w:r>
      <w:r w:rsidR="00246D29" w:rsidRPr="00C10F27">
        <w:rPr>
          <w:color w:val="auto"/>
          <w:sz w:val="20"/>
          <w:szCs w:val="20"/>
        </w:rPr>
        <w:t>you</w:t>
      </w:r>
      <w:r w:rsidR="00DB0F35" w:rsidRPr="00C10F27">
        <w:rPr>
          <w:color w:val="auto"/>
          <w:sz w:val="20"/>
          <w:szCs w:val="20"/>
        </w:rPr>
        <w:t xml:space="preserve"> want to clarify before making mistakes </w:t>
      </w:r>
      <w:r w:rsidR="00246D29" w:rsidRPr="00C10F27">
        <w:rPr>
          <w:color w:val="auto"/>
          <w:sz w:val="20"/>
          <w:szCs w:val="20"/>
        </w:rPr>
        <w:t>as well as</w:t>
      </w:r>
      <w:r w:rsidR="00DB0F35" w:rsidRPr="00C10F27">
        <w:rPr>
          <w:color w:val="auto"/>
          <w:sz w:val="20"/>
          <w:szCs w:val="20"/>
        </w:rPr>
        <w:t xml:space="preserve"> </w:t>
      </w:r>
      <w:r w:rsidR="00246D29" w:rsidRPr="00C10F27">
        <w:rPr>
          <w:color w:val="auto"/>
          <w:sz w:val="20"/>
          <w:szCs w:val="20"/>
        </w:rPr>
        <w:t xml:space="preserve">to </w:t>
      </w:r>
      <w:r w:rsidR="00DB0F35" w:rsidRPr="00C10F27">
        <w:rPr>
          <w:color w:val="auto"/>
          <w:sz w:val="20"/>
          <w:szCs w:val="20"/>
        </w:rPr>
        <w:t>take decisions when we are sure about the answer. If</w:t>
      </w:r>
      <w:r w:rsidRPr="00C10F27">
        <w:rPr>
          <w:color w:val="auto"/>
          <w:sz w:val="20"/>
          <w:szCs w:val="20"/>
        </w:rPr>
        <w:t xml:space="preserve"> you have any questions</w:t>
      </w:r>
      <w:r w:rsidR="00DB0F35" w:rsidRPr="00C10F27">
        <w:rPr>
          <w:color w:val="auto"/>
          <w:sz w:val="20"/>
          <w:szCs w:val="20"/>
        </w:rPr>
        <w:t xml:space="preserve"> or need clarification</w:t>
      </w:r>
      <w:r w:rsidRPr="00C10F27">
        <w:rPr>
          <w:b/>
          <w:color w:val="auto"/>
          <w:sz w:val="20"/>
          <w:szCs w:val="20"/>
        </w:rPr>
        <w:t xml:space="preserve">, you are always welcome </w:t>
      </w:r>
      <w:r w:rsidR="00555FC8" w:rsidRPr="00C10F27">
        <w:rPr>
          <w:b/>
          <w:color w:val="auto"/>
          <w:sz w:val="20"/>
          <w:szCs w:val="20"/>
        </w:rPr>
        <w:t xml:space="preserve">to ask </w:t>
      </w:r>
      <w:r w:rsidR="00555FC8" w:rsidRPr="00555FC8">
        <w:rPr>
          <w:color w:val="auto"/>
          <w:sz w:val="20"/>
          <w:szCs w:val="20"/>
        </w:rPr>
        <w:t xml:space="preserve">Aditya </w:t>
      </w:r>
      <w:proofErr w:type="spellStart"/>
      <w:r w:rsidR="00555FC8" w:rsidRPr="00555FC8">
        <w:rPr>
          <w:color w:val="auto"/>
          <w:sz w:val="20"/>
          <w:szCs w:val="20"/>
        </w:rPr>
        <w:t>Yuwono</w:t>
      </w:r>
      <w:proofErr w:type="spellEnd"/>
      <w:r w:rsidR="00555FC8" w:rsidRPr="00555FC8">
        <w:rPr>
          <w:color w:val="auto"/>
          <w:sz w:val="20"/>
          <w:szCs w:val="20"/>
        </w:rPr>
        <w:t xml:space="preserve"> </w:t>
      </w:r>
      <w:r w:rsidR="00C10F27">
        <w:rPr>
          <w:color w:val="auto"/>
          <w:sz w:val="20"/>
          <w:szCs w:val="20"/>
        </w:rPr>
        <w:t>(</w:t>
      </w:r>
      <w:hyperlink r:id="rId11" w:history="1">
        <w:r w:rsidR="0013108A">
          <w:rPr>
            <w:rStyle w:val="Hyperlink"/>
            <w:sz w:val="20"/>
            <w:szCs w:val="20"/>
          </w:rPr>
          <w:t>aditya@labster.com</w:t>
        </w:r>
      </w:hyperlink>
      <w:r w:rsidR="00C10F27">
        <w:rPr>
          <w:color w:val="auto"/>
          <w:sz w:val="20"/>
          <w:szCs w:val="20"/>
        </w:rPr>
        <w:t>)</w:t>
      </w:r>
      <w:r w:rsidR="00555FC8">
        <w:rPr>
          <w:color w:val="auto"/>
          <w:sz w:val="20"/>
          <w:szCs w:val="20"/>
        </w:rPr>
        <w:t xml:space="preserve"> and Michael </w:t>
      </w:r>
      <w:proofErr w:type="spellStart"/>
      <w:r w:rsidR="00555FC8">
        <w:rPr>
          <w:color w:val="auto"/>
          <w:sz w:val="20"/>
          <w:szCs w:val="20"/>
        </w:rPr>
        <w:t>Bodekaer</w:t>
      </w:r>
      <w:proofErr w:type="spellEnd"/>
      <w:r w:rsidR="00555FC8">
        <w:rPr>
          <w:color w:val="auto"/>
          <w:sz w:val="20"/>
          <w:szCs w:val="20"/>
        </w:rPr>
        <w:t xml:space="preserve"> </w:t>
      </w:r>
      <w:r w:rsidR="0013108A">
        <w:rPr>
          <w:color w:val="auto"/>
          <w:sz w:val="20"/>
          <w:szCs w:val="20"/>
        </w:rPr>
        <w:t>(</w:t>
      </w:r>
      <w:r w:rsidR="00595FE8">
        <w:rPr>
          <w:rStyle w:val="Hyperlink"/>
        </w:rPr>
        <w:t>michael@labster.com</w:t>
      </w:r>
      <w:r w:rsidR="0013108A">
        <w:rPr>
          <w:color w:val="auto"/>
          <w:sz w:val="20"/>
          <w:szCs w:val="20"/>
        </w:rPr>
        <w:t>).</w:t>
      </w:r>
    </w:p>
    <w:sectPr w:rsidR="00835E9F" w:rsidRPr="002C4EC8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BF1D0" w14:textId="77777777" w:rsidR="00C407E8" w:rsidRDefault="00C407E8">
      <w:pPr>
        <w:spacing w:before="0" w:after="0" w:line="240" w:lineRule="auto"/>
      </w:pPr>
      <w:r>
        <w:separator/>
      </w:r>
    </w:p>
  </w:endnote>
  <w:endnote w:type="continuationSeparator" w:id="0">
    <w:p w14:paraId="7B77B2FB" w14:textId="77777777" w:rsidR="00C407E8" w:rsidRDefault="00C407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891C" w14:textId="77777777" w:rsidR="00C407E8" w:rsidRDefault="00C407E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43431">
      <w:rPr>
        <w:noProof/>
      </w:rPr>
      <w:t>3</w:t>
    </w:r>
    <w:r>
      <w:fldChar w:fldCharType="end"/>
    </w:r>
    <w:r>
      <w:t xml:space="preserve"> of </w:t>
    </w:r>
    <w:r w:rsidR="00D43431">
      <w:fldChar w:fldCharType="begin"/>
    </w:r>
    <w:r w:rsidR="00D43431">
      <w:instrText xml:space="preserve"> NUMPAGES  \* Arabic  \* MERGEFORMAT </w:instrText>
    </w:r>
    <w:r w:rsidR="00D43431">
      <w:fldChar w:fldCharType="separate"/>
    </w:r>
    <w:r w:rsidR="00D43431">
      <w:rPr>
        <w:noProof/>
      </w:rPr>
      <w:t>3</w:t>
    </w:r>
    <w:r w:rsidR="00D434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369DE" w14:textId="77777777" w:rsidR="00C407E8" w:rsidRDefault="00C407E8">
      <w:pPr>
        <w:spacing w:before="0" w:after="0" w:line="240" w:lineRule="auto"/>
      </w:pPr>
      <w:r>
        <w:separator/>
      </w:r>
    </w:p>
  </w:footnote>
  <w:footnote w:type="continuationSeparator" w:id="0">
    <w:p w14:paraId="3A7BFBEF" w14:textId="77777777" w:rsidR="00C407E8" w:rsidRDefault="00C407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38DF5" w14:textId="7610484F" w:rsidR="00C407E8" w:rsidRDefault="00D43431" w:rsidP="00073623">
    <w:pPr>
      <w:pStyle w:val="Header"/>
      <w:jc w:val="right"/>
    </w:pPr>
    <w:r>
      <w:pict w14:anchorId="576ED3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pt;height:49pt">
          <v:imagedata r:id="rId1" o:title="livit logo2 fix"/>
        </v:shape>
      </w:pict>
    </w:r>
  </w:p>
  <w:p w14:paraId="2839B311" w14:textId="77777777" w:rsidR="00C407E8" w:rsidRDefault="00C407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D30"/>
    <w:multiLevelType w:val="hybridMultilevel"/>
    <w:tmpl w:val="96F4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B37FF"/>
    <w:multiLevelType w:val="hybridMultilevel"/>
    <w:tmpl w:val="DFA2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53A69"/>
    <w:multiLevelType w:val="hybridMultilevel"/>
    <w:tmpl w:val="2A28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C4D5A"/>
    <w:multiLevelType w:val="hybridMultilevel"/>
    <w:tmpl w:val="62CC8AF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3FA9761F"/>
    <w:multiLevelType w:val="hybridMultilevel"/>
    <w:tmpl w:val="BCC6B32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4C6E5DE2"/>
    <w:multiLevelType w:val="hybridMultilevel"/>
    <w:tmpl w:val="FDF098E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CD420C7"/>
    <w:multiLevelType w:val="hybridMultilevel"/>
    <w:tmpl w:val="6B506A0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68456A7C"/>
    <w:multiLevelType w:val="hybridMultilevel"/>
    <w:tmpl w:val="7FD469AE"/>
    <w:lvl w:ilvl="0" w:tplc="F54AB968">
      <w:start w:val="1"/>
      <w:numFmt w:val="decimal"/>
      <w:pStyle w:val="Heading3"/>
      <w:lvlText w:val="%1."/>
      <w:lvlJc w:val="left"/>
      <w:pPr>
        <w:ind w:left="432" w:hanging="360"/>
      </w:pPr>
      <w:rPr>
        <w:color w:val="auto"/>
      </w:rPr>
    </w:lvl>
    <w:lvl w:ilvl="1" w:tplc="AAE6A34C">
      <w:numFmt w:val="bullet"/>
      <w:lvlText w:val="-"/>
      <w:lvlJc w:val="left"/>
      <w:pPr>
        <w:ind w:left="1152" w:hanging="360"/>
      </w:pPr>
      <w:rPr>
        <w:rFonts w:ascii="Century Gothic" w:eastAsiaTheme="majorEastAsia" w:hAnsi="Century Gothic"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742E4C53"/>
    <w:multiLevelType w:val="multilevel"/>
    <w:tmpl w:val="82D4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23"/>
    <w:rsid w:val="00073623"/>
    <w:rsid w:val="000D1188"/>
    <w:rsid w:val="0013108A"/>
    <w:rsid w:val="001C23B1"/>
    <w:rsid w:val="00230F34"/>
    <w:rsid w:val="00232705"/>
    <w:rsid w:val="00246D29"/>
    <w:rsid w:val="00255F7D"/>
    <w:rsid w:val="00290A6E"/>
    <w:rsid w:val="002C4EC8"/>
    <w:rsid w:val="00351AC9"/>
    <w:rsid w:val="003F70BC"/>
    <w:rsid w:val="00404AC7"/>
    <w:rsid w:val="00412921"/>
    <w:rsid w:val="00457D25"/>
    <w:rsid w:val="00476EE5"/>
    <w:rsid w:val="004B6E94"/>
    <w:rsid w:val="004E4D07"/>
    <w:rsid w:val="00503CCA"/>
    <w:rsid w:val="00514F45"/>
    <w:rsid w:val="00555200"/>
    <w:rsid w:val="00555FC8"/>
    <w:rsid w:val="00595FE8"/>
    <w:rsid w:val="005E4FEF"/>
    <w:rsid w:val="006E748A"/>
    <w:rsid w:val="00717612"/>
    <w:rsid w:val="007703FC"/>
    <w:rsid w:val="007D5239"/>
    <w:rsid w:val="0080300C"/>
    <w:rsid w:val="00835E9F"/>
    <w:rsid w:val="00861E95"/>
    <w:rsid w:val="008C1A22"/>
    <w:rsid w:val="008F29FD"/>
    <w:rsid w:val="00906667"/>
    <w:rsid w:val="009C341E"/>
    <w:rsid w:val="00A17EF1"/>
    <w:rsid w:val="00AA45FC"/>
    <w:rsid w:val="00AA5B3F"/>
    <w:rsid w:val="00AE7BB5"/>
    <w:rsid w:val="00B210E2"/>
    <w:rsid w:val="00BE2FC5"/>
    <w:rsid w:val="00C10F27"/>
    <w:rsid w:val="00C130EC"/>
    <w:rsid w:val="00C27DB6"/>
    <w:rsid w:val="00C407E8"/>
    <w:rsid w:val="00CC2145"/>
    <w:rsid w:val="00CE4BF0"/>
    <w:rsid w:val="00D43431"/>
    <w:rsid w:val="00D65164"/>
    <w:rsid w:val="00DB0F35"/>
    <w:rsid w:val="00DB52B3"/>
    <w:rsid w:val="00DF6CD9"/>
    <w:rsid w:val="00E849D0"/>
    <w:rsid w:val="00EA500F"/>
    <w:rsid w:val="00EC7B62"/>
    <w:rsid w:val="00F6372E"/>
    <w:rsid w:val="00FA08DC"/>
    <w:rsid w:val="00FB1467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  <w14:docId w14:val="620B0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"/>
    <w:qFormat/>
    <w:rPr>
      <w:i/>
      <w:iCs/>
      <w:color w:val="7F7F7F" w:themeColor="text1" w:themeTint="80"/>
    </w:rPr>
  </w:style>
  <w:style w:type="paragraph" w:styleId="Header">
    <w:name w:val="header"/>
    <w:basedOn w:val="Normal"/>
    <w:link w:val="HeaderChar"/>
    <w:uiPriority w:val="99"/>
    <w:unhideWhenUsed/>
    <w:rsid w:val="000736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23"/>
  </w:style>
  <w:style w:type="character" w:styleId="Hyperlink">
    <w:name w:val="Hyperlink"/>
    <w:basedOn w:val="DefaultParagraphFont"/>
    <w:uiPriority w:val="99"/>
    <w:unhideWhenUsed/>
    <w:rsid w:val="00E849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9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ListTable1LightAccent1">
    <w:name w:val="List Table 1 Light Accent 1"/>
    <w:basedOn w:val="TableNormal"/>
    <w:uiPriority w:val="46"/>
    <w:rsid w:val="009066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906667"/>
  </w:style>
  <w:style w:type="paragraph" w:styleId="ListParagraph">
    <w:name w:val="List Paragraph"/>
    <w:basedOn w:val="Normal"/>
    <w:uiPriority w:val="34"/>
    <w:qFormat/>
    <w:rsid w:val="00906667"/>
    <w:pPr>
      <w:spacing w:before="0" w:after="200"/>
      <w:ind w:left="720" w:right="0"/>
      <w:contextualSpacing/>
    </w:pPr>
    <w:rPr>
      <w:rFonts w:eastAsiaTheme="minorHAnsi"/>
      <w:lang w:eastAsia="en-US"/>
    </w:rPr>
  </w:style>
  <w:style w:type="table" w:customStyle="1" w:styleId="GridTable7ColorfulAccent4">
    <w:name w:val="Grid Table 7 Colorful Accent 4"/>
    <w:basedOn w:val="TableNormal"/>
    <w:uiPriority w:val="52"/>
    <w:rsid w:val="00C130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130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C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"/>
    <w:qFormat/>
    <w:rPr>
      <w:i/>
      <w:iCs/>
      <w:color w:val="7F7F7F" w:themeColor="text1" w:themeTint="80"/>
    </w:rPr>
  </w:style>
  <w:style w:type="paragraph" w:styleId="Header">
    <w:name w:val="header"/>
    <w:basedOn w:val="Normal"/>
    <w:link w:val="HeaderChar"/>
    <w:uiPriority w:val="99"/>
    <w:unhideWhenUsed/>
    <w:rsid w:val="000736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23"/>
  </w:style>
  <w:style w:type="character" w:styleId="Hyperlink">
    <w:name w:val="Hyperlink"/>
    <w:basedOn w:val="DefaultParagraphFont"/>
    <w:uiPriority w:val="99"/>
    <w:unhideWhenUsed/>
    <w:rsid w:val="00E849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9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ListTable1LightAccent1">
    <w:name w:val="List Table 1 Light Accent 1"/>
    <w:basedOn w:val="TableNormal"/>
    <w:uiPriority w:val="46"/>
    <w:rsid w:val="009066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906667"/>
  </w:style>
  <w:style w:type="paragraph" w:styleId="ListParagraph">
    <w:name w:val="List Paragraph"/>
    <w:basedOn w:val="Normal"/>
    <w:uiPriority w:val="34"/>
    <w:qFormat/>
    <w:rsid w:val="00906667"/>
    <w:pPr>
      <w:spacing w:before="0" w:after="200"/>
      <w:ind w:left="720" w:right="0"/>
      <w:contextualSpacing/>
    </w:pPr>
    <w:rPr>
      <w:rFonts w:eastAsiaTheme="minorHAnsi"/>
      <w:lang w:eastAsia="en-US"/>
    </w:rPr>
  </w:style>
  <w:style w:type="table" w:customStyle="1" w:styleId="GridTable7ColorfulAccent4">
    <w:name w:val="Grid Table 7 Colorful Accent 4"/>
    <w:basedOn w:val="TableNormal"/>
    <w:uiPriority w:val="52"/>
    <w:rsid w:val="00C130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130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C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ditya@labster.com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tonyrobbins.com/ue/disc-profile.php" TargetMode="External"/><Relationship Id="rId10" Type="http://schemas.openxmlformats.org/officeDocument/2006/relationships/hyperlink" Target="mailto:cm@getmailbir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277FA4DF7C4B60AEF461048C04C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A574-17C1-4439-8B0A-B5C887DF2CD0}"/>
      </w:docPartPr>
      <w:docPartBody>
        <w:p w:rsidR="00801D20" w:rsidRDefault="000347CE" w:rsidP="000347CE">
          <w:pPr>
            <w:pStyle w:val="91277FA4DF7C4B60AEF461048C04CC88"/>
          </w:pPr>
          <w:r>
            <w:t>[Click to type your response]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CE"/>
    <w:rsid w:val="000347CE"/>
    <w:rsid w:val="00191B06"/>
    <w:rsid w:val="003523BC"/>
    <w:rsid w:val="0047785E"/>
    <w:rsid w:val="005E05A0"/>
    <w:rsid w:val="006D35B1"/>
    <w:rsid w:val="00801D20"/>
    <w:rsid w:val="009237C3"/>
    <w:rsid w:val="00B3341F"/>
    <w:rsid w:val="00E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926ADE334BF7A39F10383A899B45">
    <w:name w:val="40B3926ADE334BF7A39F10383A899B45"/>
  </w:style>
  <w:style w:type="paragraph" w:customStyle="1" w:styleId="08FF48D54AD749F68FD34E415ACFBA65">
    <w:name w:val="08FF48D54AD749F68FD34E415ACFBA65"/>
  </w:style>
  <w:style w:type="paragraph" w:customStyle="1" w:styleId="0596EBD0926448EF9972CDA0A8DBBDE9">
    <w:name w:val="0596EBD0926448EF9972CDA0A8DBBDE9"/>
  </w:style>
  <w:style w:type="paragraph" w:customStyle="1" w:styleId="683567DD84724424AAFDA62FE1EE3295">
    <w:name w:val="683567DD84724424AAFDA62FE1EE3295"/>
  </w:style>
  <w:style w:type="paragraph" w:customStyle="1" w:styleId="8BEE355CDA0C445698603414268F356C">
    <w:name w:val="8BEE355CDA0C445698603414268F356C"/>
  </w:style>
  <w:style w:type="paragraph" w:customStyle="1" w:styleId="34EE7210D7D94122831C44DC2018E422">
    <w:name w:val="34EE7210D7D94122831C44DC2018E422"/>
    <w:rsid w:val="000347CE"/>
  </w:style>
  <w:style w:type="paragraph" w:customStyle="1" w:styleId="91277FA4DF7C4B60AEF461048C04CC88">
    <w:name w:val="91277FA4DF7C4B60AEF461048C04CC88"/>
    <w:rsid w:val="000347C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926ADE334BF7A39F10383A899B45">
    <w:name w:val="40B3926ADE334BF7A39F10383A899B45"/>
  </w:style>
  <w:style w:type="paragraph" w:customStyle="1" w:styleId="08FF48D54AD749F68FD34E415ACFBA65">
    <w:name w:val="08FF48D54AD749F68FD34E415ACFBA65"/>
  </w:style>
  <w:style w:type="paragraph" w:customStyle="1" w:styleId="0596EBD0926448EF9972CDA0A8DBBDE9">
    <w:name w:val="0596EBD0926448EF9972CDA0A8DBBDE9"/>
  </w:style>
  <w:style w:type="paragraph" w:customStyle="1" w:styleId="683567DD84724424AAFDA62FE1EE3295">
    <w:name w:val="683567DD84724424AAFDA62FE1EE3295"/>
  </w:style>
  <w:style w:type="paragraph" w:customStyle="1" w:styleId="8BEE355CDA0C445698603414268F356C">
    <w:name w:val="8BEE355CDA0C445698603414268F356C"/>
  </w:style>
  <w:style w:type="paragraph" w:customStyle="1" w:styleId="34EE7210D7D94122831C44DC2018E422">
    <w:name w:val="34EE7210D7D94122831C44DC2018E422"/>
    <w:rsid w:val="000347CE"/>
  </w:style>
  <w:style w:type="paragraph" w:customStyle="1" w:styleId="91277FA4DF7C4B60AEF461048C04CC88">
    <w:name w:val="91277FA4DF7C4B60AEF461048C04CC88"/>
    <w:rsid w:val="00034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98FD58-AEFC-4111-A41C-F95A04AE2B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\Users\Carolina\AppData\Roaming\Microsoft\Templates\Test with essay questions.dotx</Template>
  <TotalTime>0</TotalTime>
  <Pages>3</Pages>
  <Words>518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2014-09-08T06:08:00Z</dcterms:created>
  <dcterms:modified xsi:type="dcterms:W3CDTF">2014-09-08T23:13:00Z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TC039883099991</vt:lpwstr>
  </property>
</Properties>
</file>